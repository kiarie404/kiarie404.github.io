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20"/>
        <w:gridCol w:w="3763"/>
      </w:tblGrid>
      <w:tr w:rsidR="007A0F44" w:rsidRPr="00B20AD1" w:rsidTr="00691244">
        <w:trPr>
          <w:trHeight w:hRule="exact" w:val="1733"/>
        </w:trPr>
        <w:tc>
          <w:tcPr>
            <w:tcW w:w="4921" w:type="dxa"/>
            <w:tcMar>
              <w:right w:w="144" w:type="dxa"/>
            </w:tcMar>
            <w:vAlign w:val="bottom"/>
          </w:tcPr>
          <w:p w:rsidR="007A0F44" w:rsidRPr="00691244" w:rsidRDefault="006360AB" w:rsidP="00174A87">
            <w:pPr>
              <w:pStyle w:val="Title"/>
              <w:rPr>
                <w:rFonts w:ascii="Book Antiqua" w:hAnsi="Book Antiqua" w:cs="Times New Roman"/>
                <w:sz w:val="32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James</w:t>
            </w:r>
          </w:p>
          <w:p w:rsidR="007A0F44" w:rsidRPr="00B20AD1" w:rsidRDefault="006360AB" w:rsidP="006360AB">
            <w:pPr>
              <w:pStyle w:val="Subtitle"/>
              <w:rPr>
                <w:rFonts w:ascii="Book Antiqua" w:hAnsi="Book Antiqua" w:cs="Times New Roman"/>
                <w:sz w:val="24"/>
                <w:szCs w:val="24"/>
              </w:rPr>
            </w:pPr>
            <w:r w:rsidRPr="00691244">
              <w:rPr>
                <w:rFonts w:ascii="Book Antiqua" w:hAnsi="Book Antiqua" w:cs="Times New Roman"/>
                <w:sz w:val="32"/>
                <w:szCs w:val="24"/>
              </w:rPr>
              <w:t>kiarie</w:t>
            </w:r>
          </w:p>
        </w:tc>
        <w:tc>
          <w:tcPr>
            <w:tcW w:w="3763" w:type="dxa"/>
            <w:tcMar>
              <w:left w:w="144" w:type="dxa"/>
            </w:tcMar>
            <w:vAlign w:val="bottom"/>
          </w:tcPr>
          <w:p w:rsidR="007A0F44" w:rsidRPr="00B20AD1" w:rsidRDefault="00FC69FA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A038CFE476D84EBE88CE00B3EE4AD65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Nairobi</w:t>
                </w:r>
              </w:sdtContent>
            </w:sdt>
            <w:r w:rsidR="003D59AC" w:rsidRPr="00B20AD1">
              <w:rPr>
                <w:rFonts w:ascii="Book Antiqua" w:hAnsi="Book Antiqua" w:cs="Times New Roman"/>
                <w:sz w:val="24"/>
                <w:szCs w:val="24"/>
              </w:rPr>
              <w:t>, Kenya</w:t>
            </w:r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CC54AD" wp14:editId="6FD937F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BA1A6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FC69FA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B7AAF796C3BD42B89A883F36466648B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+254795658752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4473F0" wp14:editId="0C20B86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1DB1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FC69FA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91D51663FAE647839679AE41DC46E2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360AB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kiarie404@gmail.com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4EDE6B" wp14:editId="12B7A60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2BDD3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FC69FA" w:rsidP="00174A87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8D75162EEF5F45A496D34E90FCF665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673F4">
                  <w:rPr>
                    <w:rFonts w:ascii="Book Antiqua" w:hAnsi="Book Antiqua" w:cs="Times New Roman"/>
                    <w:sz w:val="24"/>
                    <w:szCs w:val="24"/>
                  </w:rPr>
                  <w:t>n/a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686D39" wp14:editId="0332FD07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009E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B20AD1" w:rsidRDefault="00FC69FA" w:rsidP="0012697B">
            <w:pPr>
              <w:pStyle w:val="ContactInfo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D887D7E40075425EBC3E3BDDACBC350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12697B">
                  <w:rPr>
                    <w:rFonts w:ascii="Book Antiqua" w:hAnsi="Book Antiqua" w:cs="Times New Roman"/>
                    <w:sz w:val="24"/>
                    <w:szCs w:val="24"/>
                  </w:rPr>
                  <w:t>kiarie404.github.io</w:t>
                </w:r>
              </w:sdtContent>
            </w:sdt>
            <w:r w:rsidR="007A0F44" w:rsidRPr="00B20AD1">
              <w:rPr>
                <w:rFonts w:ascii="Book Antiqua" w:hAnsi="Book Antiqua" w:cs="Times New Roman"/>
                <w:sz w:val="24"/>
                <w:szCs w:val="24"/>
              </w:rPr>
              <w:t xml:space="preserve">  </w:t>
            </w:r>
            <w:r w:rsidR="007A0F44"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873E41" wp14:editId="096C1AAF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C8EF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B20AD1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B20AD1" w:rsidRDefault="00075B13" w:rsidP="009D0878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1F2F724" wp14:editId="40FFFE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D4C0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B20AD1" w:rsidRDefault="003D59AC" w:rsidP="007850D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b/>
                <w:sz w:val="24"/>
                <w:szCs w:val="24"/>
              </w:rPr>
              <w:t>RESUME</w:t>
            </w:r>
            <w:r w:rsidRPr="00B20AD1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Objective:"/>
                <w:tag w:val="Objective:"/>
                <w:id w:val="-376709012"/>
                <w:placeholder>
                  <w:docPart w:val="29EB6422A72143BBA0A2316B442F439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B20AD1">
                  <w:rPr>
                    <w:rFonts w:ascii="Book Antiqua" w:hAnsi="Book Antiqua" w:cs="Times New Roman"/>
                    <w:b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hope to get a learning experience through a b</w:t>
      </w:r>
      <w:r w:rsidR="004577A2">
        <w:rPr>
          <w:rFonts w:ascii="Book Antiqua" w:hAnsi="Book Antiqua"/>
          <w:color w:val="4C4C4C"/>
        </w:rPr>
        <w:t xml:space="preserve">rief internship, In </w:t>
      </w:r>
      <w:r w:rsidR="0012697B">
        <w:rPr>
          <w:rFonts w:ascii="Book Antiqua" w:hAnsi="Book Antiqua"/>
          <w:color w:val="4C4C4C"/>
        </w:rPr>
        <w:t>exchange am</w:t>
      </w:r>
      <w:r w:rsidRPr="00B20AD1">
        <w:rPr>
          <w:rFonts w:ascii="Book Antiqua" w:hAnsi="Book Antiqua"/>
          <w:color w:val="4C4C4C"/>
        </w:rPr>
        <w:t xml:space="preserve"> open to use any skill set to benefit the employer.</w:t>
      </w:r>
    </w:p>
    <w:p w:rsidR="00A77B4D" w:rsidRPr="00B20AD1" w:rsidRDefault="00A77B4D" w:rsidP="007850D1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0B7E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B20AD1" w:rsidRDefault="00FC69FA" w:rsidP="002146F8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4B20063FA5149C39498DBA5A8B66F5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</w:tr>
    </w:tbl>
    <w:p w:rsidR="007C0E0E" w:rsidRPr="00B20AD1" w:rsidRDefault="003D59AC" w:rsidP="00B47E1E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Bachelor in Computer Science</w:t>
      </w:r>
      <w:r w:rsidR="007C0E0E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University of Nairobi</w:t>
      </w:r>
    </w:p>
    <w:p w:rsidR="007C0E0E" w:rsidRPr="00B20AD1" w:rsidRDefault="003D59AC" w:rsidP="004F199F">
      <w:pPr>
        <w:pStyle w:val="Heading3"/>
        <w:rPr>
          <w:rFonts w:ascii="Book Antiqua" w:hAnsi="Book Antiqua" w:cs="Times New Roman"/>
        </w:rPr>
      </w:pPr>
      <w:r w:rsidRPr="00B20AD1">
        <w:rPr>
          <w:rFonts w:ascii="Book Antiqua" w:hAnsi="Book Antiqua" w:cs="Times New Roman"/>
        </w:rPr>
        <w:t>From 2019</w:t>
      </w:r>
      <w:r w:rsidR="007C0E0E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356771808"/>
          <w:placeholder>
            <w:docPart w:val="BC5A92C52C5E42BEA2684873C0CF8154"/>
          </w:placeholder>
          <w:temporary/>
          <w:showingPlcHdr/>
          <w15:appearance w15:val="hidden"/>
        </w:sdtPr>
        <w:sdtEndPr/>
        <w:sdtContent>
          <w:r w:rsidR="007C0E0E" w:rsidRPr="00B20AD1">
            <w:rPr>
              <w:rFonts w:ascii="Book Antiqua" w:hAnsi="Book Antiqua" w:cs="Times New Roman"/>
            </w:rPr>
            <w:t>To</w:t>
          </w:r>
        </w:sdtContent>
      </w:sdt>
      <w:r w:rsidRPr="00B20AD1">
        <w:rPr>
          <w:rFonts w:ascii="Book Antiqua" w:hAnsi="Book Antiqua" w:cs="Times New Roman"/>
        </w:rPr>
        <w:t xml:space="preserve"> Present</w:t>
      </w:r>
    </w:p>
    <w:p w:rsidR="003D59AC" w:rsidRPr="00B20AD1" w:rsidRDefault="0057537A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I am currently done with third year and awaiting to join fourth year</w:t>
      </w:r>
      <w:r w:rsidR="003D59AC" w:rsidRPr="00B20AD1">
        <w:rPr>
          <w:rFonts w:ascii="Book Antiqua" w:hAnsi="Book Antiqua"/>
          <w:color w:val="4C4C4C"/>
        </w:rPr>
        <w:t>.</w:t>
      </w:r>
    </w:p>
    <w:p w:rsidR="003D59AC" w:rsidRPr="00B20AD1" w:rsidRDefault="003D59AC" w:rsidP="00B20AD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 w:rsidRPr="00B20AD1">
        <w:rPr>
          <w:rFonts w:ascii="Book Antiqua" w:hAnsi="Book Antiqua"/>
          <w:color w:val="4C4C4C"/>
        </w:rPr>
        <w:t>Favorite classes/</w:t>
      </w:r>
      <w:r w:rsidR="00B245D1" w:rsidRPr="00B20AD1">
        <w:rPr>
          <w:rFonts w:ascii="Book Antiqua" w:hAnsi="Book Antiqua"/>
          <w:color w:val="4C4C4C"/>
        </w:rPr>
        <w:t xml:space="preserve"> </w:t>
      </w:r>
      <w:r w:rsidRPr="00B20AD1">
        <w:rPr>
          <w:rFonts w:ascii="Book Antiqua" w:hAnsi="Book Antiqua"/>
          <w:color w:val="4C4C4C"/>
        </w:rPr>
        <w:t>interests: Embedded systems, Automata, Compiler construction.</w:t>
      </w:r>
    </w:p>
    <w:p w:rsidR="003D59AC" w:rsidRDefault="003D59AC" w:rsidP="00B20AD1">
      <w:pPr>
        <w:pStyle w:val="Heading3"/>
        <w:jc w:val="both"/>
        <w:rPr>
          <w:rFonts w:ascii="Book Antiqua" w:hAnsi="Book Antiqua" w:cs="Times New Roman"/>
        </w:rPr>
      </w:pPr>
    </w:p>
    <w:p w:rsidR="00691244" w:rsidRPr="00B20AD1" w:rsidRDefault="00691244" w:rsidP="00691244">
      <w:pPr>
        <w:pStyle w:val="Heading2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Kenya Certificate of Secondary Education</w:t>
      </w:r>
      <w:r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="00061375">
        <w:rPr>
          <w:rStyle w:val="Emphasis"/>
          <w:rFonts w:ascii="Book Antiqua" w:hAnsi="Book Antiqua" w:cs="Times New Roman"/>
          <w:sz w:val="24"/>
          <w:szCs w:val="24"/>
        </w:rPr>
        <w:t>Maranda High School</w:t>
      </w:r>
    </w:p>
    <w:p w:rsidR="00691244" w:rsidRPr="00B20AD1" w:rsidRDefault="00061375" w:rsidP="00691244">
      <w:pPr>
        <w:pStyle w:val="Heading3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From 2015</w:t>
      </w:r>
      <w:r w:rsidR="00691244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school 1: "/>
          <w:tag w:val="Enter dates to for school 1: "/>
          <w:id w:val="-102964997"/>
          <w:placeholder>
            <w:docPart w:val="783132F99784462F809B6878D79CD87F"/>
          </w:placeholder>
          <w:temporary/>
          <w:showingPlcHdr/>
          <w15:appearance w15:val="hidden"/>
        </w:sdtPr>
        <w:sdtEndPr/>
        <w:sdtContent>
          <w:r w:rsidR="00691244" w:rsidRPr="00B20AD1">
            <w:rPr>
              <w:rFonts w:ascii="Book Antiqua" w:hAnsi="Book Antiqua" w:cs="Times New Roman"/>
            </w:rPr>
            <w:t>To</w:t>
          </w:r>
        </w:sdtContent>
      </w:sdt>
      <w:r>
        <w:rPr>
          <w:rFonts w:ascii="Book Antiqua" w:hAnsi="Book Antiqua" w:cs="Times New Roman"/>
        </w:rPr>
        <w:t xml:space="preserve"> 2018</w:t>
      </w:r>
    </w:p>
    <w:p w:rsidR="00061375" w:rsidRPr="00B20AD1" w:rsidRDefault="00061375" w:rsidP="000613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Book Antiqua" w:hAnsi="Book Antiqua"/>
          <w:color w:val="4C4C4C"/>
        </w:rPr>
      </w:pPr>
      <w:r>
        <w:rPr>
          <w:rFonts w:ascii="Book Antiqua" w:hAnsi="Book Antiqua"/>
          <w:color w:val="4C4C4C"/>
        </w:rPr>
        <w:t xml:space="preserve">Mean Grade </w:t>
      </w:r>
      <w:r w:rsidR="0012697B">
        <w:rPr>
          <w:rFonts w:ascii="Book Antiqua" w:hAnsi="Book Antiqua"/>
          <w:color w:val="4C4C4C"/>
        </w:rPr>
        <w:t>attained:</w:t>
      </w:r>
      <w:r>
        <w:rPr>
          <w:rFonts w:ascii="Book Antiqua" w:hAnsi="Book Antiqua"/>
          <w:color w:val="4C4C4C"/>
        </w:rPr>
        <w:t xml:space="preserve"> A </w:t>
      </w:r>
    </w:p>
    <w:p w:rsidR="005E088C" w:rsidRPr="00B20AD1" w:rsidRDefault="005E088C" w:rsidP="005E088C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B20AD1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F4AC040" wp14:editId="21BE5AD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5406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B20AD1" w:rsidRDefault="00FC69FA" w:rsidP="00AD6216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Skills:"/>
                <w:tag w:val="Skills:"/>
                <w:id w:val="-925109897"/>
                <w:placeholder>
                  <w:docPart w:val="7FB780ADC6024A5980D297217338BE1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B20AD1" w:rsidTr="00565B06">
        <w:tc>
          <w:tcPr>
            <w:tcW w:w="4320" w:type="dxa"/>
          </w:tcPr>
          <w:p w:rsidR="00143224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Web Development ( Novice )</w:t>
            </w:r>
          </w:p>
          <w:p w:rsidR="00860A86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Embedded Systems ( Novice )</w:t>
            </w:r>
          </w:p>
          <w:p w:rsidR="00BF6418" w:rsidRPr="00B20AD1" w:rsidRDefault="00860A86" w:rsidP="00B20AD1">
            <w:pPr>
              <w:pStyle w:val="ListBullet"/>
              <w:spacing w:after="80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Systems Programming ( Novice )</w:t>
            </w:r>
          </w:p>
          <w:p w:rsidR="00316CE4" w:rsidRPr="00B20AD1" w:rsidRDefault="00316CE4" w:rsidP="00860A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F904FC" w:rsidRPr="00B20AD1" w:rsidRDefault="00F904FC" w:rsidP="00860A8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B20AD1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B20AD1" w:rsidRDefault="00075B13" w:rsidP="00075B13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EBB7DFA" wp14:editId="29DCE3C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5C60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B20AD1" w:rsidRDefault="00865D01" w:rsidP="00865D01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sz w:val="24"/>
                <w:szCs w:val="24"/>
              </w:rPr>
              <w:t>ACHIEVEMENTS</w:t>
            </w:r>
          </w:p>
        </w:tc>
      </w:tr>
    </w:tbl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Built a web application that demonstrates a chess bot</w:t>
      </w:r>
      <w:r w:rsidR="0012697B" w:rsidRPr="00B20AD1">
        <w:rPr>
          <w:rFonts w:ascii="Book Antiqua" w:hAnsi="Book Antiqua" w:cs="Times New Roman"/>
          <w:sz w:val="24"/>
          <w:szCs w:val="24"/>
        </w:rPr>
        <w:t>.:</w:t>
      </w:r>
      <w:r w:rsidRPr="00B20AD1">
        <w:rPr>
          <w:rFonts w:ascii="Book Antiqua" w:hAnsi="Book Antiqua" w:cs="Times New Roman"/>
          <w:sz w:val="24"/>
          <w:szCs w:val="24"/>
        </w:rPr>
        <w:t xml:space="preserve"> The chess bot uses the minimax and </w:t>
      </w:r>
      <w:r w:rsidR="0057537A" w:rsidRPr="00B20AD1">
        <w:rPr>
          <w:rFonts w:ascii="Book Antiqua" w:hAnsi="Book Antiqua" w:cs="Times New Roman"/>
          <w:sz w:val="24"/>
          <w:szCs w:val="24"/>
        </w:rPr>
        <w:t>Alpha beta</w:t>
      </w:r>
      <w:r w:rsidRPr="00B20AD1">
        <w:rPr>
          <w:rFonts w:ascii="Book Antiqua" w:hAnsi="Book Antiqua" w:cs="Times New Roman"/>
          <w:sz w:val="24"/>
          <w:szCs w:val="24"/>
        </w:rPr>
        <w:t xml:space="preserve"> search algorithms.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Its demonstration can be found here : </w:t>
      </w:r>
      <w:hyperlink r:id="rId12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 xml:space="preserve">demo 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w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ebsite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codebase is here : </w:t>
      </w:r>
      <w:hyperlink r:id="rId13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codebase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Languages used were : Javascript, HTML, CSS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</w:p>
    <w:p w:rsidR="00865D01" w:rsidRPr="00B20AD1" w:rsidRDefault="00865D01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Collaborated in creating a compiler for a mini-C language using python :</w:t>
      </w:r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Github codebase : </w:t>
      </w:r>
      <w:hyperlink r:id="rId14" w:history="1"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he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r</w:t>
        </w:r>
        <w:r w:rsidRPr="00B20AD1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</w:hyperlink>
    </w:p>
    <w:p w:rsidR="00865D01" w:rsidRPr="00B20AD1" w:rsidRDefault="00865D01" w:rsidP="00B20AD1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</w:p>
    <w:p w:rsidR="00865D01" w:rsidRPr="004577A2" w:rsidRDefault="00865D01" w:rsidP="004577A2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lastRenderedPageBreak/>
        <w:t>Created a Home finding website. Where clients can search for homes on sale in an area.</w:t>
      </w:r>
      <w:r w:rsidRPr="004577A2">
        <w:rPr>
          <w:rFonts w:ascii="Book Antiqua" w:hAnsi="Book Antiqua" w:cs="Times New Roman"/>
          <w:sz w:val="24"/>
          <w:szCs w:val="24"/>
        </w:rPr>
        <w:t xml:space="preserve">The codebase is found </w:t>
      </w:r>
      <w:hyperlink r:id="rId15" w:history="1"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h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e</w:t>
        </w:r>
        <w:r w:rsidRPr="004577A2">
          <w:rPr>
            <w:rStyle w:val="Hyperlink"/>
            <w:rFonts w:ascii="Book Antiqua" w:hAnsi="Book Antiqua" w:cs="Times New Roman"/>
            <w:sz w:val="24"/>
            <w:szCs w:val="24"/>
          </w:rPr>
          <w:t>re</w:t>
        </w:r>
      </w:hyperlink>
      <w:r w:rsidR="004577A2">
        <w:rPr>
          <w:rFonts w:ascii="Book Antiqua" w:hAnsi="Book Antiqua" w:cs="Times New Roman"/>
          <w:sz w:val="24"/>
          <w:szCs w:val="24"/>
        </w:rPr>
        <w:t xml:space="preserve">. </w:t>
      </w:r>
      <w:r w:rsidRPr="004577A2">
        <w:rPr>
          <w:rFonts w:ascii="Book Antiqua" w:hAnsi="Book Antiqua" w:cs="Times New Roman"/>
          <w:sz w:val="24"/>
          <w:szCs w:val="24"/>
        </w:rPr>
        <w:t xml:space="preserve">Languages used </w:t>
      </w:r>
      <w:r w:rsidR="009E0CA7" w:rsidRPr="004577A2">
        <w:rPr>
          <w:rFonts w:ascii="Book Antiqua" w:hAnsi="Book Antiqua" w:cs="Times New Roman"/>
          <w:sz w:val="24"/>
          <w:szCs w:val="24"/>
        </w:rPr>
        <w:t>were:</w:t>
      </w:r>
      <w:r w:rsidRPr="004577A2">
        <w:rPr>
          <w:rFonts w:ascii="Book Antiqua" w:hAnsi="Book Antiqua" w:cs="Times New Roman"/>
          <w:sz w:val="24"/>
          <w:szCs w:val="24"/>
        </w:rPr>
        <w:t xml:space="preserve"> SQL, javascript, PHP, HTML, CSS.</w:t>
      </w:r>
      <w:r w:rsidR="004577A2">
        <w:rPr>
          <w:rFonts w:ascii="Book Antiqua" w:hAnsi="Book Antiqua" w:cs="Times New Roman"/>
          <w:sz w:val="24"/>
          <w:szCs w:val="24"/>
        </w:rPr>
        <w:t xml:space="preserve"> </w:t>
      </w:r>
    </w:p>
    <w:p w:rsidR="00F67754" w:rsidRPr="00B20AD1" w:rsidRDefault="00F67754" w:rsidP="00865D01">
      <w:pPr>
        <w:pStyle w:val="ListBullet"/>
        <w:numPr>
          <w:ilvl w:val="0"/>
          <w:numId w:val="0"/>
        </w:numPr>
        <w:ind w:left="360"/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67754" w:rsidRPr="00B20AD1" w:rsidTr="00D147F4">
        <w:tc>
          <w:tcPr>
            <w:tcW w:w="725" w:type="dxa"/>
            <w:tcMar>
              <w:right w:w="216" w:type="dxa"/>
            </w:tcMar>
            <w:vAlign w:val="bottom"/>
          </w:tcPr>
          <w:p w:rsidR="00F67754" w:rsidRPr="00B20AD1" w:rsidRDefault="00F67754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B41E351" wp14:editId="79BA49A1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9C58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67754" w:rsidRPr="00B20AD1" w:rsidRDefault="004577A2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conversant Programming Languages</w:t>
            </w:r>
          </w:p>
        </w:tc>
      </w:tr>
    </w:tbl>
    <w:p w:rsidR="00F67754" w:rsidRPr="00B20AD1" w:rsidRDefault="0012697B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 / C++ - basic</w:t>
      </w:r>
    </w:p>
    <w:p w:rsidR="004F5657" w:rsidRPr="00B20AD1" w:rsidRDefault="003E1A98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Python - basic</w:t>
      </w:r>
      <w:bookmarkStart w:id="0" w:name="_GoBack"/>
      <w:bookmarkEnd w:id="0"/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Javascript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Rust - Basic</w:t>
      </w:r>
    </w:p>
    <w:p w:rsidR="00F67754" w:rsidRPr="00B20AD1" w:rsidRDefault="00F67754" w:rsidP="00B20AD1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SQL - Basic</w:t>
      </w:r>
    </w:p>
    <w:p w:rsidR="003D59AC" w:rsidRPr="00B20AD1" w:rsidRDefault="003D59AC" w:rsidP="00316CE4">
      <w:pPr>
        <w:rPr>
          <w:rFonts w:ascii="Book Antiqua" w:hAnsi="Book Antiqua" w:cs="Times New Roman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D59AC" w:rsidRPr="00B20AD1" w:rsidTr="00D147F4">
        <w:tc>
          <w:tcPr>
            <w:tcW w:w="720" w:type="dxa"/>
            <w:tcMar>
              <w:right w:w="216" w:type="dxa"/>
            </w:tcMar>
            <w:vAlign w:val="bottom"/>
          </w:tcPr>
          <w:p w:rsidR="003D59AC" w:rsidRPr="00B20AD1" w:rsidRDefault="003D59AC" w:rsidP="00D147F4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E212457" wp14:editId="687C004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F9452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3D59AC" w:rsidRPr="00B20AD1" w:rsidRDefault="00FC69FA" w:rsidP="00D147F4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sdt>
              <w:sdtPr>
                <w:rPr>
                  <w:rFonts w:ascii="Book Antiqua" w:hAnsi="Book Antiqua" w:cs="Times New Roman"/>
                  <w:sz w:val="24"/>
                  <w:szCs w:val="24"/>
                </w:rPr>
                <w:alias w:val="Education:"/>
                <w:tag w:val="Education:"/>
                <w:id w:val="-2131392780"/>
                <w:placeholder>
                  <w:docPart w:val="DEA8A3575DAB4CB8B6B3529D05E50045"/>
                </w:placeholder>
                <w:temporary/>
                <w:showingPlcHdr/>
                <w15:appearance w15:val="hidden"/>
              </w:sdtPr>
              <w:sdtEndPr/>
              <w:sdtContent>
                <w:r w:rsidR="003D59AC" w:rsidRPr="00B20AD1">
                  <w:rPr>
                    <w:rFonts w:ascii="Book Antiqua" w:hAnsi="Book Antiqua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:rsidR="003D59AC" w:rsidRPr="00B20AD1" w:rsidRDefault="00BF6418" w:rsidP="003D59AC">
      <w:pPr>
        <w:pStyle w:val="Heading2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Teller</w:t>
      </w:r>
      <w:r w:rsidR="003D59AC" w:rsidRPr="00B20AD1">
        <w:rPr>
          <w:rFonts w:ascii="Book Antiqua" w:hAnsi="Book Antiqua" w:cs="Times New Roman"/>
          <w:sz w:val="24"/>
          <w:szCs w:val="24"/>
        </w:rPr>
        <w:t xml:space="preserve"> | </w:t>
      </w:r>
      <w:r w:rsidRPr="00B20AD1">
        <w:rPr>
          <w:rStyle w:val="Emphasis"/>
          <w:rFonts w:ascii="Book Antiqua" w:hAnsi="Book Antiqua" w:cs="Times New Roman"/>
          <w:sz w:val="24"/>
          <w:szCs w:val="24"/>
        </w:rPr>
        <w:t>Equity Bank – Gatehouse Branch, Nakuru</w:t>
      </w:r>
    </w:p>
    <w:p w:rsidR="003D59AC" w:rsidRPr="00B20AD1" w:rsidRDefault="00FC69FA" w:rsidP="003D59AC">
      <w:pPr>
        <w:pStyle w:val="Heading3"/>
        <w:rPr>
          <w:rFonts w:ascii="Book Antiqua" w:hAnsi="Book Antiqua" w:cs="Times New Roman"/>
        </w:rPr>
      </w:pPr>
      <w:sdt>
        <w:sdtPr>
          <w:rPr>
            <w:rFonts w:ascii="Book Antiqua" w:hAnsi="Book Antiqua" w:cs="Times New Roman"/>
          </w:rPr>
          <w:alias w:val="Enter dates from for company 1: "/>
          <w:tag w:val="Enter dates from for company 1: "/>
          <w:id w:val="-1157291985"/>
          <w:placeholder>
            <w:docPart w:val="532DB55B0BF9466693BD638DC85E50BC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Dates From</w:t>
          </w:r>
        </w:sdtContent>
      </w:sdt>
      <w:r w:rsidR="003D59AC" w:rsidRPr="00B20AD1">
        <w:rPr>
          <w:rFonts w:ascii="Book Antiqua" w:hAnsi="Book Antiqua" w:cs="Times New Roman"/>
        </w:rPr>
        <w:t xml:space="preserve"> </w:t>
      </w:r>
      <w:r w:rsidR="00BF6418" w:rsidRPr="00B20AD1">
        <w:rPr>
          <w:rFonts w:ascii="Book Antiqua" w:hAnsi="Book Antiqua" w:cs="Times New Roman"/>
        </w:rPr>
        <w:t>01/2019</w:t>
      </w:r>
      <w:r w:rsidR="003D59AC" w:rsidRPr="00B20AD1">
        <w:rPr>
          <w:rFonts w:ascii="Book Antiqua" w:hAnsi="Book Antiqua" w:cs="Times New Roman"/>
        </w:rPr>
        <w:t xml:space="preserve">– </w:t>
      </w:r>
      <w:sdt>
        <w:sdtPr>
          <w:rPr>
            <w:rFonts w:ascii="Book Antiqua" w:hAnsi="Book Antiqua" w:cs="Times New Roman"/>
          </w:rPr>
          <w:alias w:val="Enter dates to for company 1: "/>
          <w:tag w:val="Enter dates to for company 1: "/>
          <w:id w:val="17665806"/>
          <w:placeholder>
            <w:docPart w:val="43723B5FE4234B29B42F42F9AF2B9F59"/>
          </w:placeholder>
          <w:temporary/>
          <w:showingPlcHdr/>
          <w15:appearance w15:val="hidden"/>
        </w:sdtPr>
        <w:sdtEndPr/>
        <w:sdtContent>
          <w:r w:rsidR="003D59AC" w:rsidRPr="00B20AD1">
            <w:rPr>
              <w:rFonts w:ascii="Book Antiqua" w:hAnsi="Book Antiqua" w:cs="Times New Roman"/>
            </w:rPr>
            <w:t>To</w:t>
          </w:r>
        </w:sdtContent>
      </w:sdt>
      <w:r w:rsidR="00BF6418" w:rsidRPr="00B20AD1">
        <w:rPr>
          <w:rFonts w:ascii="Book Antiqua" w:hAnsi="Book Antiqua" w:cs="Times New Roman"/>
        </w:rPr>
        <w:t xml:space="preserve">  09/2019</w:t>
      </w:r>
    </w:p>
    <w:p w:rsidR="003D59AC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Under the Equity Leadership Program (ELP</w:t>
      </w:r>
      <w:r w:rsidR="00C846DF" w:rsidRPr="00B20AD1">
        <w:rPr>
          <w:rFonts w:ascii="Book Antiqua" w:hAnsi="Book Antiqua" w:cs="Times New Roman"/>
          <w:sz w:val="24"/>
          <w:szCs w:val="24"/>
        </w:rPr>
        <w:t>),</w:t>
      </w:r>
      <w:r w:rsidRPr="00B20AD1">
        <w:rPr>
          <w:rFonts w:ascii="Book Antiqua" w:hAnsi="Book Antiqua" w:cs="Times New Roman"/>
          <w:sz w:val="24"/>
          <w:szCs w:val="24"/>
        </w:rPr>
        <w:t xml:space="preserve"> I was placed in Gatehouse. 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The job involved assisting customers to </w:t>
      </w:r>
      <w:r w:rsidR="00C846DF" w:rsidRPr="00B20AD1">
        <w:rPr>
          <w:rFonts w:ascii="Book Antiqua" w:hAnsi="Book Antiqua" w:cs="Times New Roman"/>
          <w:sz w:val="24"/>
          <w:szCs w:val="24"/>
        </w:rPr>
        <w:t xml:space="preserve">transact. </w:t>
      </w:r>
      <w:r w:rsidRPr="00B20AD1">
        <w:rPr>
          <w:rFonts w:ascii="Book Antiqua" w:hAnsi="Book Antiqua" w:cs="Times New Roman"/>
          <w:sz w:val="24"/>
          <w:szCs w:val="24"/>
        </w:rPr>
        <w:t>(</w:t>
      </w:r>
      <w:r w:rsidR="00C846DF" w:rsidRPr="00B20AD1">
        <w:rPr>
          <w:rFonts w:ascii="Book Antiqua" w:hAnsi="Book Antiqua" w:cs="Times New Roman"/>
          <w:sz w:val="24"/>
          <w:szCs w:val="24"/>
        </w:rPr>
        <w:t>Withdrawals,</w:t>
      </w:r>
      <w:r w:rsidRPr="00B20AD1">
        <w:rPr>
          <w:rFonts w:ascii="Book Antiqua" w:hAnsi="Book Antiqua" w:cs="Times New Roman"/>
          <w:sz w:val="24"/>
          <w:szCs w:val="24"/>
        </w:rPr>
        <w:t xml:space="preserve"> transfers</w:t>
      </w:r>
      <w:r w:rsidR="00061375">
        <w:rPr>
          <w:rFonts w:ascii="Book Antiqua" w:hAnsi="Book Antiqua" w:cs="Times New Roman"/>
          <w:sz w:val="24"/>
          <w:szCs w:val="24"/>
        </w:rPr>
        <w:t>, deposits, customer care</w:t>
      </w:r>
      <w:r w:rsidR="00C846DF" w:rsidRPr="00B20AD1">
        <w:rPr>
          <w:rFonts w:ascii="Book Antiqua" w:hAnsi="Book Antiqua" w:cs="Times New Roman"/>
          <w:sz w:val="24"/>
          <w:szCs w:val="24"/>
        </w:rPr>
        <w:t>.</w:t>
      </w:r>
      <w:r w:rsidRPr="00B20AD1">
        <w:rPr>
          <w:rFonts w:ascii="Book Antiqua" w:hAnsi="Book Antiqua" w:cs="Times New Roman"/>
          <w:sz w:val="24"/>
          <w:szCs w:val="24"/>
        </w:rPr>
        <w:t>)</w:t>
      </w:r>
    </w:p>
    <w:p w:rsidR="00BF6418" w:rsidRPr="00B20AD1" w:rsidRDefault="00BF6418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I can say I gained a bit of Intrapersonal skills and a gist of professionalism.</w:t>
      </w:r>
    </w:p>
    <w:p w:rsidR="00C846DF" w:rsidRPr="00B20AD1" w:rsidRDefault="00C846DF" w:rsidP="00B20AD1">
      <w:pPr>
        <w:jc w:val="both"/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>With monotony, comes creativity.</w:t>
      </w:r>
    </w:p>
    <w:p w:rsidR="00BF6418" w:rsidRDefault="00BF6418" w:rsidP="003D59AC">
      <w:pPr>
        <w:rPr>
          <w:rFonts w:ascii="Book Antiqua" w:hAnsi="Book Antiqua" w:cs="Times New Roman"/>
          <w:sz w:val="24"/>
          <w:szCs w:val="24"/>
        </w:rPr>
      </w:pPr>
      <w:r w:rsidRPr="00B20AD1">
        <w:rPr>
          <w:rFonts w:ascii="Book Antiqua" w:hAnsi="Book Antiqua" w:cs="Times New Roman"/>
          <w:sz w:val="24"/>
          <w:szCs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673F4" w:rsidRPr="00B20AD1" w:rsidTr="003A0B2A">
        <w:tc>
          <w:tcPr>
            <w:tcW w:w="725" w:type="dxa"/>
            <w:tcMar>
              <w:right w:w="216" w:type="dxa"/>
            </w:tcMar>
            <w:vAlign w:val="bottom"/>
          </w:tcPr>
          <w:p w:rsidR="00C673F4" w:rsidRPr="00B20AD1" w:rsidRDefault="00C673F4" w:rsidP="003A0B2A">
            <w:pPr>
              <w:pStyle w:val="Icons"/>
              <w:rPr>
                <w:rFonts w:ascii="Book Antiqua" w:hAnsi="Book Antiqua" w:cs="Times New Roman"/>
                <w:sz w:val="24"/>
                <w:szCs w:val="24"/>
              </w:rPr>
            </w:pPr>
            <w:r w:rsidRPr="00B20AD1">
              <w:rPr>
                <w:rFonts w:ascii="Book Antiqua" w:hAnsi="Book Antiqua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2885247" wp14:editId="52C95B1D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8F85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C673F4" w:rsidRPr="00B20AD1" w:rsidRDefault="00C673F4" w:rsidP="003A0B2A">
            <w:pPr>
              <w:pStyle w:val="Heading1"/>
              <w:outlineLvl w:val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Interests</w:t>
            </w:r>
          </w:p>
        </w:tc>
      </w:tr>
    </w:tbl>
    <w:p w:rsidR="009F0686" w:rsidRDefault="009F0686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Embedded systems (IOT)</w:t>
      </w:r>
    </w:p>
    <w:p w:rsidR="00C673F4" w:rsidRDefault="00C673F4" w:rsidP="00C673F4">
      <w:pPr>
        <w:pStyle w:val="ListBullet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Blockchain </w:t>
      </w:r>
    </w:p>
    <w:p w:rsidR="009F0686" w:rsidRPr="00B20AD1" w:rsidRDefault="009F0686" w:rsidP="009F0686">
      <w:pPr>
        <w:pStyle w:val="ListBullet"/>
        <w:numPr>
          <w:ilvl w:val="0"/>
          <w:numId w:val="0"/>
        </w:numPr>
        <w:ind w:left="36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** Interest in this case does not mean I have sufficient knowledge in the field, just an inclined fascination **</w:t>
      </w:r>
    </w:p>
    <w:p w:rsidR="00C673F4" w:rsidRPr="00B20AD1" w:rsidRDefault="00C673F4" w:rsidP="003D59AC">
      <w:pPr>
        <w:rPr>
          <w:rFonts w:ascii="Book Antiqua" w:hAnsi="Book Antiqua" w:cs="Times New Roman"/>
          <w:sz w:val="24"/>
          <w:szCs w:val="24"/>
        </w:rPr>
      </w:pPr>
    </w:p>
    <w:sectPr w:rsidR="00C673F4" w:rsidRPr="00B20AD1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FA" w:rsidRDefault="00FC69FA" w:rsidP="00F534FB">
      <w:pPr>
        <w:spacing w:after="0"/>
      </w:pPr>
      <w:r>
        <w:separator/>
      </w:r>
    </w:p>
  </w:endnote>
  <w:endnote w:type="continuationSeparator" w:id="0">
    <w:p w:rsidR="00FC69FA" w:rsidRDefault="00FC69F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FA" w:rsidRDefault="00FC69FA" w:rsidP="00F534FB">
      <w:pPr>
        <w:spacing w:after="0"/>
      </w:pPr>
      <w:r>
        <w:separator/>
      </w:r>
    </w:p>
  </w:footnote>
  <w:footnote w:type="continuationSeparator" w:id="0">
    <w:p w:rsidR="00FC69FA" w:rsidRDefault="00FC69F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863A9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AB"/>
    <w:rsid w:val="00002750"/>
    <w:rsid w:val="00004D4E"/>
    <w:rsid w:val="00011895"/>
    <w:rsid w:val="00013818"/>
    <w:rsid w:val="00024730"/>
    <w:rsid w:val="000348ED"/>
    <w:rsid w:val="00036AC8"/>
    <w:rsid w:val="00040CF1"/>
    <w:rsid w:val="0004158B"/>
    <w:rsid w:val="00051DFD"/>
    <w:rsid w:val="00056FE7"/>
    <w:rsid w:val="000570FF"/>
    <w:rsid w:val="00057244"/>
    <w:rsid w:val="00061375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2697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38E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73CD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09EE"/>
    <w:rsid w:val="0039703C"/>
    <w:rsid w:val="003974BB"/>
    <w:rsid w:val="003A091E"/>
    <w:rsid w:val="003D59AC"/>
    <w:rsid w:val="003E1A98"/>
    <w:rsid w:val="003E5D64"/>
    <w:rsid w:val="00403149"/>
    <w:rsid w:val="004037EF"/>
    <w:rsid w:val="00405BAD"/>
    <w:rsid w:val="004113D8"/>
    <w:rsid w:val="00416463"/>
    <w:rsid w:val="00423827"/>
    <w:rsid w:val="00437B8B"/>
    <w:rsid w:val="004577A2"/>
    <w:rsid w:val="00457BA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657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37A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360AB"/>
    <w:rsid w:val="00644D4E"/>
    <w:rsid w:val="00646D01"/>
    <w:rsid w:val="00663536"/>
    <w:rsid w:val="006648D4"/>
    <w:rsid w:val="00673F18"/>
    <w:rsid w:val="00676CEB"/>
    <w:rsid w:val="00683A86"/>
    <w:rsid w:val="00691244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1D05"/>
    <w:rsid w:val="007A729F"/>
    <w:rsid w:val="007B3F4F"/>
    <w:rsid w:val="007C0E0E"/>
    <w:rsid w:val="007C153D"/>
    <w:rsid w:val="007C333C"/>
    <w:rsid w:val="007C34A8"/>
    <w:rsid w:val="007E7052"/>
    <w:rsid w:val="007F274C"/>
    <w:rsid w:val="007F71A4"/>
    <w:rsid w:val="008030EE"/>
    <w:rsid w:val="00812148"/>
    <w:rsid w:val="00814B43"/>
    <w:rsid w:val="00814FA5"/>
    <w:rsid w:val="0083016A"/>
    <w:rsid w:val="00846AAE"/>
    <w:rsid w:val="00860A86"/>
    <w:rsid w:val="00865D01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21D6"/>
    <w:rsid w:val="009C63EE"/>
    <w:rsid w:val="009D0878"/>
    <w:rsid w:val="009D449D"/>
    <w:rsid w:val="009E0CA7"/>
    <w:rsid w:val="009E62E6"/>
    <w:rsid w:val="009E65EC"/>
    <w:rsid w:val="009F0686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0AD1"/>
    <w:rsid w:val="00B245D1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6418"/>
    <w:rsid w:val="00C0155C"/>
    <w:rsid w:val="00C2637C"/>
    <w:rsid w:val="00C3233C"/>
    <w:rsid w:val="00C3763A"/>
    <w:rsid w:val="00C60281"/>
    <w:rsid w:val="00C673F4"/>
    <w:rsid w:val="00C779DA"/>
    <w:rsid w:val="00C814F7"/>
    <w:rsid w:val="00C81C04"/>
    <w:rsid w:val="00C846DF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304"/>
    <w:rsid w:val="00F35A06"/>
    <w:rsid w:val="00F435D3"/>
    <w:rsid w:val="00F46425"/>
    <w:rsid w:val="00F5078D"/>
    <w:rsid w:val="00F534FB"/>
    <w:rsid w:val="00F56FFE"/>
    <w:rsid w:val="00F67754"/>
    <w:rsid w:val="00F904FC"/>
    <w:rsid w:val="00F935BF"/>
    <w:rsid w:val="00F94EB5"/>
    <w:rsid w:val="00FA4359"/>
    <w:rsid w:val="00FA4C84"/>
    <w:rsid w:val="00FB0F18"/>
    <w:rsid w:val="00FC69FA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3D59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D01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74C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kiarie404/Chess_Bo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kiarie404.github.io/Chess_Bo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iarie404/home_finder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iarie404/mini_C_compil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arie404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8CFE476D84EBE88CE00B3EE4AD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DBEE-37D3-4E98-A55B-7EBD827F993A}"/>
      </w:docPartPr>
      <w:docPartBody>
        <w:p w:rsidR="00775397" w:rsidRDefault="002506AC">
          <w:pPr>
            <w:pStyle w:val="A038CFE476D84EBE88CE00B3EE4AD657"/>
          </w:pPr>
          <w:r w:rsidRPr="009D0878">
            <w:t>Address</w:t>
          </w:r>
        </w:p>
      </w:docPartBody>
    </w:docPart>
    <w:docPart>
      <w:docPartPr>
        <w:name w:val="B7AAF796C3BD42B89A883F364666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0E83-91D6-449E-9BB0-414A1C1B0581}"/>
      </w:docPartPr>
      <w:docPartBody>
        <w:p w:rsidR="00775397" w:rsidRDefault="002506AC">
          <w:pPr>
            <w:pStyle w:val="B7AAF796C3BD42B89A883F36466648BD"/>
          </w:pPr>
          <w:r w:rsidRPr="009D0878">
            <w:t>Phone</w:t>
          </w:r>
        </w:p>
      </w:docPartBody>
    </w:docPart>
    <w:docPart>
      <w:docPartPr>
        <w:name w:val="91D51663FAE647839679AE41DC46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F40F-2152-4962-A33D-98345552CBF0}"/>
      </w:docPartPr>
      <w:docPartBody>
        <w:p w:rsidR="00775397" w:rsidRDefault="002506AC">
          <w:pPr>
            <w:pStyle w:val="91D51663FAE647839679AE41DC46E24A"/>
          </w:pPr>
          <w:r w:rsidRPr="009D0878">
            <w:t>Email</w:t>
          </w:r>
        </w:p>
      </w:docPartBody>
    </w:docPart>
    <w:docPart>
      <w:docPartPr>
        <w:name w:val="8D75162EEF5F45A496D34E90FCF6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532-06DB-4F74-AA6A-3229738A0E24}"/>
      </w:docPartPr>
      <w:docPartBody>
        <w:p w:rsidR="00775397" w:rsidRDefault="002506AC">
          <w:pPr>
            <w:pStyle w:val="8D75162EEF5F45A496D34E90FCF665C3"/>
          </w:pPr>
          <w:r w:rsidRPr="009D0878">
            <w:t>LinkedIn Profile</w:t>
          </w:r>
        </w:p>
      </w:docPartBody>
    </w:docPart>
    <w:docPart>
      <w:docPartPr>
        <w:name w:val="D887D7E40075425EBC3E3BDDACBC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1FBDB-D8E7-43F3-AFE7-0747C4E3C500}"/>
      </w:docPartPr>
      <w:docPartBody>
        <w:p w:rsidR="00775397" w:rsidRDefault="002506AC">
          <w:pPr>
            <w:pStyle w:val="D887D7E40075425EBC3E3BDDACBC3503"/>
          </w:pPr>
          <w:r w:rsidRPr="009D0878">
            <w:t>Twitter/Blog/Portfolio</w:t>
          </w:r>
        </w:p>
      </w:docPartBody>
    </w:docPart>
    <w:docPart>
      <w:docPartPr>
        <w:name w:val="29EB6422A72143BBA0A2316B442F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F5ED-8785-4C5C-9363-4B356F45EA6F}"/>
      </w:docPartPr>
      <w:docPartBody>
        <w:p w:rsidR="00775397" w:rsidRDefault="002506AC">
          <w:pPr>
            <w:pStyle w:val="29EB6422A72143BBA0A2316B442F4397"/>
          </w:pPr>
          <w:r w:rsidRPr="00D85CA4">
            <w:t>Objective</w:t>
          </w:r>
        </w:p>
      </w:docPartBody>
    </w:docPart>
    <w:docPart>
      <w:docPartPr>
        <w:name w:val="54B20063FA5149C39498DBA5A8B6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CCDA-4DEF-4C49-A186-7BEE33CB821B}"/>
      </w:docPartPr>
      <w:docPartBody>
        <w:p w:rsidR="00775397" w:rsidRDefault="002506AC">
          <w:pPr>
            <w:pStyle w:val="54B20063FA5149C39498DBA5A8B66F51"/>
          </w:pPr>
          <w:r w:rsidRPr="00565B06">
            <w:t>Education</w:t>
          </w:r>
        </w:p>
      </w:docPartBody>
    </w:docPart>
    <w:docPart>
      <w:docPartPr>
        <w:name w:val="BC5A92C52C5E42BEA2684873C0CF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6395-3956-44DC-9FE5-084CDFC9E7B9}"/>
      </w:docPartPr>
      <w:docPartBody>
        <w:p w:rsidR="00775397" w:rsidRDefault="002506AC">
          <w:pPr>
            <w:pStyle w:val="BC5A92C52C5E42BEA2684873C0CF8154"/>
          </w:pPr>
          <w:r w:rsidRPr="00565B06">
            <w:t>To</w:t>
          </w:r>
        </w:p>
      </w:docPartBody>
    </w:docPart>
    <w:docPart>
      <w:docPartPr>
        <w:name w:val="7FB780ADC6024A5980D297217338B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9DCC-A9E7-449C-92EA-F0E4EA9A2873}"/>
      </w:docPartPr>
      <w:docPartBody>
        <w:p w:rsidR="00775397" w:rsidRDefault="002506AC">
          <w:pPr>
            <w:pStyle w:val="7FB780ADC6024A5980D297217338BE13"/>
          </w:pPr>
          <w:r w:rsidRPr="00565B06">
            <w:t>Skills</w:t>
          </w:r>
        </w:p>
      </w:docPartBody>
    </w:docPart>
    <w:docPart>
      <w:docPartPr>
        <w:name w:val="DEA8A3575DAB4CB8B6B3529D05E5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4526-1EA8-42D8-8727-935DB67F13AF}"/>
      </w:docPartPr>
      <w:docPartBody>
        <w:p w:rsidR="001712C5" w:rsidRDefault="00775397" w:rsidP="00775397">
          <w:pPr>
            <w:pStyle w:val="DEA8A3575DAB4CB8B6B3529D05E50045"/>
          </w:pPr>
          <w:r w:rsidRPr="00565B06">
            <w:t>Experience</w:t>
          </w:r>
        </w:p>
      </w:docPartBody>
    </w:docPart>
    <w:docPart>
      <w:docPartPr>
        <w:name w:val="532DB55B0BF9466693BD638DC85E5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637C5-9791-4A8E-A3DE-03814EFD8401}"/>
      </w:docPartPr>
      <w:docPartBody>
        <w:p w:rsidR="001712C5" w:rsidRDefault="00775397" w:rsidP="00775397">
          <w:pPr>
            <w:pStyle w:val="532DB55B0BF9466693BD638DC85E50BC"/>
          </w:pPr>
          <w:r w:rsidRPr="00565B06">
            <w:t>Dates From</w:t>
          </w:r>
        </w:p>
      </w:docPartBody>
    </w:docPart>
    <w:docPart>
      <w:docPartPr>
        <w:name w:val="43723B5FE4234B29B42F42F9AF2B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2CDF-17F6-416C-A8E1-72D449D1B24E}"/>
      </w:docPartPr>
      <w:docPartBody>
        <w:p w:rsidR="001712C5" w:rsidRDefault="00775397" w:rsidP="00775397">
          <w:pPr>
            <w:pStyle w:val="43723B5FE4234B29B42F42F9AF2B9F59"/>
          </w:pPr>
          <w:r w:rsidRPr="00565B06">
            <w:t>To</w:t>
          </w:r>
        </w:p>
      </w:docPartBody>
    </w:docPart>
    <w:docPart>
      <w:docPartPr>
        <w:name w:val="783132F99784462F809B6878D79C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2572-7FC4-4B44-8F80-1126D832015D}"/>
      </w:docPartPr>
      <w:docPartBody>
        <w:p w:rsidR="00AE14F2" w:rsidRDefault="001712C5" w:rsidP="001712C5">
          <w:pPr>
            <w:pStyle w:val="783132F99784462F809B6878D79CD87F"/>
          </w:pPr>
          <w:r w:rsidRPr="00565B06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AC"/>
    <w:rsid w:val="001712C5"/>
    <w:rsid w:val="002506AC"/>
    <w:rsid w:val="002B36A3"/>
    <w:rsid w:val="00775397"/>
    <w:rsid w:val="00AE14F2"/>
    <w:rsid w:val="00B4138F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EC8F9FC954993BEDA168C26BD6A57">
    <w:name w:val="0BFEC8F9FC954993BEDA168C26BD6A57"/>
  </w:style>
  <w:style w:type="paragraph" w:customStyle="1" w:styleId="68A0F61A078D49B5B70A7F5AAD0510F1">
    <w:name w:val="68A0F61A078D49B5B70A7F5AAD0510F1"/>
  </w:style>
  <w:style w:type="paragraph" w:customStyle="1" w:styleId="A038CFE476D84EBE88CE00B3EE4AD657">
    <w:name w:val="A038CFE476D84EBE88CE00B3EE4AD657"/>
  </w:style>
  <w:style w:type="paragraph" w:customStyle="1" w:styleId="B7AAF796C3BD42B89A883F36466648BD">
    <w:name w:val="B7AAF796C3BD42B89A883F36466648BD"/>
  </w:style>
  <w:style w:type="paragraph" w:customStyle="1" w:styleId="91D51663FAE647839679AE41DC46E24A">
    <w:name w:val="91D51663FAE647839679AE41DC46E24A"/>
  </w:style>
  <w:style w:type="paragraph" w:customStyle="1" w:styleId="8D75162EEF5F45A496D34E90FCF665C3">
    <w:name w:val="8D75162EEF5F45A496D34E90FCF665C3"/>
  </w:style>
  <w:style w:type="paragraph" w:customStyle="1" w:styleId="D887D7E40075425EBC3E3BDDACBC3503">
    <w:name w:val="D887D7E40075425EBC3E3BDDACBC3503"/>
  </w:style>
  <w:style w:type="paragraph" w:customStyle="1" w:styleId="29EB6422A72143BBA0A2316B442F4397">
    <w:name w:val="29EB6422A72143BBA0A2316B442F4397"/>
  </w:style>
  <w:style w:type="paragraph" w:customStyle="1" w:styleId="ECDE030402814C83B2CDA1133CE780C2">
    <w:name w:val="ECDE030402814C83B2CDA1133CE780C2"/>
  </w:style>
  <w:style w:type="paragraph" w:customStyle="1" w:styleId="54B20063FA5149C39498DBA5A8B66F51">
    <w:name w:val="54B20063FA5149C39498DBA5A8B66F51"/>
  </w:style>
  <w:style w:type="paragraph" w:customStyle="1" w:styleId="D8AC9F6F4FC04763AEB4DAA0FED7744E">
    <w:name w:val="D8AC9F6F4FC04763AEB4DAA0FED7744E"/>
  </w:style>
  <w:style w:type="character" w:styleId="Emphasis">
    <w:name w:val="Emphasis"/>
    <w:basedOn w:val="DefaultParagraphFont"/>
    <w:uiPriority w:val="11"/>
    <w:qFormat/>
    <w:rsid w:val="00775397"/>
    <w:rPr>
      <w:b w:val="0"/>
      <w:iCs/>
      <w:color w:val="657C9C" w:themeColor="text2" w:themeTint="BF"/>
      <w:sz w:val="26"/>
    </w:rPr>
  </w:style>
  <w:style w:type="paragraph" w:customStyle="1" w:styleId="D937DA308E8F44F295FCA9915517E1DA">
    <w:name w:val="D937DA308E8F44F295FCA9915517E1DA"/>
  </w:style>
  <w:style w:type="paragraph" w:customStyle="1" w:styleId="A232DA7DC2854986A909301513FD9243">
    <w:name w:val="A232DA7DC2854986A909301513FD9243"/>
  </w:style>
  <w:style w:type="paragraph" w:customStyle="1" w:styleId="BC5A92C52C5E42BEA2684873C0CF8154">
    <w:name w:val="BC5A92C52C5E42BEA2684873C0CF8154"/>
  </w:style>
  <w:style w:type="paragraph" w:customStyle="1" w:styleId="1C384B14557742B3B581DD449B2A6B80">
    <w:name w:val="1C384B14557742B3B581DD449B2A6B80"/>
  </w:style>
  <w:style w:type="paragraph" w:customStyle="1" w:styleId="4C7464DB30954212976A62AC71339192">
    <w:name w:val="4C7464DB30954212976A62AC71339192"/>
  </w:style>
  <w:style w:type="paragraph" w:customStyle="1" w:styleId="D303DBF10C9E44FD8FAAECC0BF68EA31">
    <w:name w:val="D303DBF10C9E44FD8FAAECC0BF68EA31"/>
  </w:style>
  <w:style w:type="paragraph" w:customStyle="1" w:styleId="FF50EA16661D4B73B1BCA7653F01C371">
    <w:name w:val="FF50EA16661D4B73B1BCA7653F01C371"/>
  </w:style>
  <w:style w:type="paragraph" w:customStyle="1" w:styleId="8B6F1B0034FA40F6987A7E23E13A3EB9">
    <w:name w:val="8B6F1B0034FA40F6987A7E23E13A3EB9"/>
  </w:style>
  <w:style w:type="paragraph" w:customStyle="1" w:styleId="8E0F3D6DAA594044AE2A0A7D6667675B">
    <w:name w:val="8E0F3D6DAA594044AE2A0A7D6667675B"/>
  </w:style>
  <w:style w:type="paragraph" w:customStyle="1" w:styleId="FBCA7F4D812F418D8B4AC119BF4824D3">
    <w:name w:val="FBCA7F4D812F418D8B4AC119BF4824D3"/>
  </w:style>
  <w:style w:type="paragraph" w:customStyle="1" w:styleId="2B81D868C8F34A23A6F4133C169780CB">
    <w:name w:val="2B81D868C8F34A23A6F4133C169780CB"/>
  </w:style>
  <w:style w:type="paragraph" w:customStyle="1" w:styleId="EDB823947C83491FA9E433D1B80352B9">
    <w:name w:val="EDB823947C83491FA9E433D1B80352B9"/>
  </w:style>
  <w:style w:type="paragraph" w:customStyle="1" w:styleId="447D8E67606447A2B2E48EE2C0A1318C">
    <w:name w:val="447D8E67606447A2B2E48EE2C0A1318C"/>
  </w:style>
  <w:style w:type="paragraph" w:customStyle="1" w:styleId="3795D086FC1C4671837E14F714E190E5">
    <w:name w:val="3795D086FC1C4671837E14F714E190E5"/>
  </w:style>
  <w:style w:type="paragraph" w:customStyle="1" w:styleId="B42A05DC3DF64998AF0035D9104EE658">
    <w:name w:val="B42A05DC3DF64998AF0035D9104EE658"/>
  </w:style>
  <w:style w:type="paragraph" w:customStyle="1" w:styleId="B6D53E909C964E80B79EF016A5EBEC44">
    <w:name w:val="B6D53E909C964E80B79EF016A5EBEC44"/>
  </w:style>
  <w:style w:type="paragraph" w:customStyle="1" w:styleId="F8E5F896331C4B30846B667F23478CB6">
    <w:name w:val="F8E5F896331C4B30846B667F23478CB6"/>
  </w:style>
  <w:style w:type="paragraph" w:customStyle="1" w:styleId="27AA963104D64CA9A32E7FB2FECE5ADD">
    <w:name w:val="27AA963104D64CA9A32E7FB2FECE5ADD"/>
  </w:style>
  <w:style w:type="paragraph" w:customStyle="1" w:styleId="8248E5135B6B430E83FA0D94512263F5">
    <w:name w:val="8248E5135B6B430E83FA0D94512263F5"/>
  </w:style>
  <w:style w:type="paragraph" w:customStyle="1" w:styleId="EC3D777EF63B4BDC8ED2A617E646E595">
    <w:name w:val="EC3D777EF63B4BDC8ED2A617E646E595"/>
  </w:style>
  <w:style w:type="paragraph" w:customStyle="1" w:styleId="7FB780ADC6024A5980D297217338BE13">
    <w:name w:val="7FB780ADC6024A5980D297217338BE13"/>
  </w:style>
  <w:style w:type="paragraph" w:customStyle="1" w:styleId="7096EEE10A154CDA9E5F167B3BB356FC">
    <w:name w:val="7096EEE10A154CDA9E5F167B3BB356FC"/>
  </w:style>
  <w:style w:type="paragraph" w:customStyle="1" w:styleId="C865F091ADFE4365B71D5C17188A7E3A">
    <w:name w:val="C865F091ADFE4365B71D5C17188A7E3A"/>
  </w:style>
  <w:style w:type="paragraph" w:customStyle="1" w:styleId="0B27BCACA5754DCCA4D03FDF5A221A97">
    <w:name w:val="0B27BCACA5754DCCA4D03FDF5A221A97"/>
  </w:style>
  <w:style w:type="paragraph" w:customStyle="1" w:styleId="84C315E6EEDD450693E3B95A38C9E97F">
    <w:name w:val="84C315E6EEDD450693E3B95A38C9E97F"/>
  </w:style>
  <w:style w:type="paragraph" w:customStyle="1" w:styleId="D9D6D1C77A654F4FB18A709D6A754C06">
    <w:name w:val="D9D6D1C77A654F4FB18A709D6A754C06"/>
  </w:style>
  <w:style w:type="paragraph" w:customStyle="1" w:styleId="D31CF8AACBCD4ED0B17D774F98415929">
    <w:name w:val="D31CF8AACBCD4ED0B17D774F98415929"/>
  </w:style>
  <w:style w:type="paragraph" w:customStyle="1" w:styleId="64B0580B6C2D422FBA81A27D3B8610FB">
    <w:name w:val="64B0580B6C2D422FBA81A27D3B8610FB"/>
  </w:style>
  <w:style w:type="paragraph" w:customStyle="1" w:styleId="3B78E9CC21C94E23AC87258FEF9E8830">
    <w:name w:val="3B78E9CC21C94E23AC87258FEF9E8830"/>
    <w:rsid w:val="00775397"/>
  </w:style>
  <w:style w:type="paragraph" w:customStyle="1" w:styleId="9A08F5EFBAA149F683F4B4994451B811">
    <w:name w:val="9A08F5EFBAA149F683F4B4994451B811"/>
    <w:rsid w:val="00775397"/>
  </w:style>
  <w:style w:type="paragraph" w:customStyle="1" w:styleId="DEA8A3575DAB4CB8B6B3529D05E50045">
    <w:name w:val="DEA8A3575DAB4CB8B6B3529D05E50045"/>
    <w:rsid w:val="00775397"/>
  </w:style>
  <w:style w:type="paragraph" w:customStyle="1" w:styleId="839802796FEB4E0899798A44CA1DC181">
    <w:name w:val="839802796FEB4E0899798A44CA1DC181"/>
    <w:rsid w:val="00775397"/>
  </w:style>
  <w:style w:type="paragraph" w:customStyle="1" w:styleId="D3853FDFBAF64737A4DDAE4FFDD60058">
    <w:name w:val="D3853FDFBAF64737A4DDAE4FFDD60058"/>
    <w:rsid w:val="00775397"/>
  </w:style>
  <w:style w:type="paragraph" w:customStyle="1" w:styleId="532DB55B0BF9466693BD638DC85E50BC">
    <w:name w:val="532DB55B0BF9466693BD638DC85E50BC"/>
    <w:rsid w:val="00775397"/>
  </w:style>
  <w:style w:type="paragraph" w:customStyle="1" w:styleId="43723B5FE4234B29B42F42F9AF2B9F59">
    <w:name w:val="43723B5FE4234B29B42F42F9AF2B9F59"/>
    <w:rsid w:val="00775397"/>
  </w:style>
  <w:style w:type="paragraph" w:customStyle="1" w:styleId="DA6016A52DFE466BBD9ECD7F52A3CE66">
    <w:name w:val="DA6016A52DFE466BBD9ECD7F52A3CE66"/>
    <w:rsid w:val="00775397"/>
  </w:style>
  <w:style w:type="paragraph" w:customStyle="1" w:styleId="783132F99784462F809B6878D79CD87F">
    <w:name w:val="783132F99784462F809B6878D79CD87F"/>
    <w:rsid w:val="0017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Nairobi</CompanyAddress>
  <CompanyPhone>+254795658752</CompanyPhone>
  <CompanyFax/>
  <CompanyEmail>kiarie404@gmail.com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B1FF91-143E-4AC2-A7EF-FCEC81DA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n/a</cp:keywords>
  <dc:description/>
  <cp:lastModifiedBy/>
  <cp:revision>1</cp:revision>
  <dcterms:created xsi:type="dcterms:W3CDTF">2022-06-09T19:52:00Z</dcterms:created>
  <dcterms:modified xsi:type="dcterms:W3CDTF">2022-06-14T10:59:00Z</dcterms:modified>
  <cp:category/>
  <cp:contentStatus>kiarie404.github.io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